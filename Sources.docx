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2-Accentuation6"/>
        <w:tblpPr w:leftFromText="180" w:rightFromText="180" w:vertAnchor="text" w:horzAnchor="margin" w:tblpXSpec="center" w:tblpY="1334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846"/>
        <w:gridCol w:w="2898"/>
      </w:tblGrid>
      <w:tr w:rsidR="00624E04" w14:paraId="67281C15" w14:textId="77777777" w:rsidTr="00624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shd w:val="clear" w:color="auto" w:fill="auto"/>
          </w:tcPr>
          <w:p w14:paraId="2DC3997D" w14:textId="37DBA9FB" w:rsidR="00F22BFC" w:rsidRPr="009F144A" w:rsidRDefault="004B4522" w:rsidP="00846DAF">
            <w:pPr>
              <w:pStyle w:val="Titre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Chapitres</w:t>
            </w:r>
          </w:p>
        </w:tc>
        <w:tc>
          <w:tcPr>
            <w:tcW w:w="3846" w:type="dxa"/>
            <w:shd w:val="clear" w:color="auto" w:fill="auto"/>
          </w:tcPr>
          <w:p w14:paraId="43E41A84" w14:textId="7002831D" w:rsidR="00F22BFC" w:rsidRPr="009F144A" w:rsidRDefault="00624E04" w:rsidP="00846DAF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B6CF1D7" wp14:editId="0D86816D">
                  <wp:extent cx="2304415" cy="963427"/>
                  <wp:effectExtent l="0" t="0" r="635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537" cy="986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  <w:shd w:val="clear" w:color="auto" w:fill="auto"/>
          </w:tcPr>
          <w:p w14:paraId="20DA0615" w14:textId="054F63D4" w:rsidR="00F22BFC" w:rsidRPr="009F144A" w:rsidRDefault="004B4522" w:rsidP="00846DAF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Liens Sources</w:t>
            </w:r>
          </w:p>
        </w:tc>
      </w:tr>
      <w:tr w:rsidR="00624E04" w14:paraId="2BA98810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08CA4446" w14:textId="7ECBA5DB" w:rsidR="00F22BFC" w:rsidRPr="00F72F69" w:rsidRDefault="00624E04" w:rsidP="00846DA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c’est quoi ?</w:t>
            </w:r>
          </w:p>
        </w:tc>
        <w:tc>
          <w:tcPr>
            <w:tcW w:w="3846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52A9E175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</w:t>
            </w:r>
          </w:p>
        </w:tc>
        <w:tc>
          <w:tcPr>
            <w:tcW w:w="2898" w:type="dxa"/>
            <w:tcBorders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5A3B2FE7" w14:textId="1B745E02" w:rsidR="00F22BFC" w:rsidRPr="00CF40F4" w:rsidRDefault="00000000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  <w:hyperlink r:id="rId7" w:anchor=":~:text=Git.%20Un%20article%20de%20Wikip%C3%A9dia%2C%20l%27encyclop%C3%A9die%20libre.%20Pour,de%20la%20licence%20publique%20g%C3%A9n%C3%A9rale%20GNU%20version%202." w:history="1">
              <w:r w:rsidR="00624E04" w:rsidRPr="00624E04">
                <w:rPr>
                  <w:rStyle w:val="Lienhypertexte"/>
                </w:rPr>
                <w:t>Git — Wikipédia (wikipedia.org)</w:t>
              </w:r>
            </w:hyperlink>
          </w:p>
        </w:tc>
      </w:tr>
      <w:tr w:rsidR="00624E04" w14:paraId="77345BCB" w14:textId="77777777" w:rsidTr="00624E0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1D58ACE" w14:textId="6E515969" w:rsidR="00F22BFC" w:rsidRDefault="003F3D21" w:rsidP="00846DAF">
            <w:r>
              <w:t>Gestionnaire de version</w:t>
            </w:r>
          </w:p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83AD522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240F3A17" w14:textId="566884F0" w:rsidR="00F22BFC" w:rsidRPr="00CF40F4" w:rsidRDefault="00000000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  <w:hyperlink r:id="rId8" w:anchor=":~:text=La%20gestion%20de%20versions%20d%C3%A9centralis%C3%A9e%20consiste%20%C3%A0%20voir,il%20existe%20plusieurs%20d%C3%A9p%C3%B4ts%20pour%20un%20m%C3%AAme%20logiciel." w:history="1">
              <w:r w:rsidR="003F3D21">
                <w:rPr>
                  <w:rStyle w:val="Lienhypertexte"/>
                </w:rPr>
                <w:t>Gestion de versions — Wikipédia (wikipedia.org)</w:t>
              </w:r>
            </w:hyperlink>
          </w:p>
        </w:tc>
      </w:tr>
      <w:tr w:rsidR="00624E04" w14:paraId="1BAD3B7E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EB279FA" w14:textId="6D72A45B" w:rsidR="00F22BFC" w:rsidRDefault="004A60ED" w:rsidP="00846DAF">
            <w:r>
              <w:t>Commandes Git</w:t>
            </w:r>
          </w:p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0FFE2FC9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3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257BDBD5" w14:textId="1C0DAA60" w:rsidR="00F22BFC" w:rsidRPr="00CF40F4" w:rsidRDefault="004A60ED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  <w:hyperlink r:id="rId9" w:anchor="Git_commit" w:history="1">
              <w:r w:rsidRPr="004A60ED">
                <w:rPr>
                  <w:rStyle w:val="Lienhypertexte"/>
                </w:rPr>
                <w:t>les commandes Git que vous devez absolument connaitre! (hostinger.fr)</w:t>
              </w:r>
            </w:hyperlink>
          </w:p>
        </w:tc>
      </w:tr>
      <w:tr w:rsidR="00624E04" w14:paraId="4D62F8A6" w14:textId="77777777" w:rsidTr="00624E0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FD024B1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F1C84EC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4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4243DC9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3CD3C283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68E9CDB9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6C860EBE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5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DF0755F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6068F9EB" w14:textId="77777777" w:rsidTr="00624E0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2D9DEF4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B4AF56F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6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25B65F0B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572F9C7F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6488CCE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84E8BE9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7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85A31A7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3DB14B12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893A341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32EADCC4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8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7724111C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733ECF12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599BA98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059836E2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9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3B7E3187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4F5FE67A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B9AED3C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18BEED7" w14:textId="446FA94A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10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05671FE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74BEF474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D19C1EB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503127EA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11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8D52A28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1D6B5E8C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CB5019F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270C17CA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12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5F970DC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1CE34C9F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B16E44C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7840FD5D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13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7044DD1B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33EF0206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6FF3452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7870F59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14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33648FD7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7639A69E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732D6EA0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30F9F726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15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08B2C93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68F2B15E" w14:textId="77777777" w:rsidTr="00624E0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CB9E37A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225889E0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16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39AE25F3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2CAF2DBE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18B5809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9BD38E6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17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B3C8B0D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0EC91A67" w14:textId="77777777" w:rsidTr="00624E0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77A9874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5379075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18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FAD84B7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44AD8673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406A48E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DE3ABD6" w14:textId="1DF1D76C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19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243F8D3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2DB93C45" w14:textId="77777777" w:rsidTr="00624E0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00BD4C6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70EE9874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20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C5B82E5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5B8C597E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649FBEF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F52C3A2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21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35280674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6F41BC6F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252304F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6141201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22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B0378E5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24BF8B8B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7E6E6F5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00372FEE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23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03678A7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3833D5A3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6359126F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6B251C57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24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9BD24A7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40849ECE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797A62E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FCF15FE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25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568B7E99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26B5657B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ACD1BE7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69B4494D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26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46D0DC0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2B771672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802D449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3F96BBA0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27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4A8D16E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3CC0489E" w14:textId="77777777" w:rsidTr="00624E0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2A4D0B5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57E7798F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28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62F3990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19DA570A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7AEA02D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143C2D4" w14:textId="77777777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29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5F9608BE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47899ADE" w14:textId="77777777" w:rsidTr="00624E0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6849D154" w14:textId="77777777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72F07448" w14:textId="77777777" w:rsidR="00F22BFC" w:rsidRPr="00410D23" w:rsidRDefault="00F22BFC" w:rsidP="00846DAF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30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DA9D629" w14:textId="77777777" w:rsidR="00F22BFC" w:rsidRPr="00CF40F4" w:rsidRDefault="00F22BFC" w:rsidP="00846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624E04" w14:paraId="543AC565" w14:textId="77777777" w:rsidTr="00624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0507046E" w14:textId="2E1AC4C2" w:rsidR="00F22BFC" w:rsidRDefault="00F22BFC" w:rsidP="00846DAF"/>
        </w:tc>
        <w:tc>
          <w:tcPr>
            <w:tcW w:w="384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E7C762" w:themeFill="accent1"/>
          </w:tcPr>
          <w:p w14:paraId="794191E6" w14:textId="5CC9358E" w:rsidR="00F22BFC" w:rsidRPr="00410D23" w:rsidRDefault="00F22BFC" w:rsidP="00846DAF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31</w:t>
            </w:r>
          </w:p>
        </w:tc>
        <w:tc>
          <w:tcPr>
            <w:tcW w:w="2898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3872F9F" w14:textId="77777777" w:rsidR="00F22BFC" w:rsidRPr="00CF40F4" w:rsidRDefault="00F22BFC" w:rsidP="00846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14:paraId="6DB39D56" w14:textId="4951DAA3" w:rsidR="00A2008A" w:rsidRDefault="00A2008A"/>
    <w:p w14:paraId="1EA7F0CB" w14:textId="28E6D8D5" w:rsidR="00A2008A" w:rsidRDefault="00A2008A"/>
    <w:p w14:paraId="2BCD5BA9" w14:textId="77777777" w:rsidR="00A2008A" w:rsidRDefault="00A2008A" w:rsidP="00A2008A">
      <w:r>
        <w:rPr>
          <w:lang w:bidi="fr-FR"/>
        </w:rPr>
        <w:br w:type="page"/>
      </w:r>
    </w:p>
    <w:tbl>
      <w:tblPr>
        <w:tblStyle w:val="TableauGrille2-Accentuation6"/>
        <w:tblpPr w:leftFromText="180" w:rightFromText="180" w:vertAnchor="text" w:horzAnchor="margin" w:tblpXSpec="center" w:tblpY="1334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A2008A" w14:paraId="25BDA0DD" w14:textId="77777777" w:rsidTr="00A20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14:paraId="004239EA" w14:textId="77777777" w:rsidR="00A2008A" w:rsidRPr="009F144A" w:rsidRDefault="00A2008A" w:rsidP="00A2008A">
            <w:pPr>
              <w:pStyle w:val="Titre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lastRenderedPageBreak/>
              <w:t>Mars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14:paraId="07B47F7B" w14:textId="77777777" w:rsidR="00A2008A" w:rsidRPr="009F144A" w:rsidRDefault="00A2008A" w:rsidP="00A2008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14:paraId="328B5160" w14:textId="77777777" w:rsidR="00A2008A" w:rsidRPr="009F144A" w:rsidRDefault="00A2008A" w:rsidP="00A2008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Avril</w:t>
            </w:r>
          </w:p>
        </w:tc>
      </w:tr>
      <w:tr w:rsidR="00A2008A" w14:paraId="5B481799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6D1166F" w14:textId="77777777" w:rsidR="00A2008A" w:rsidRPr="00F72F69" w:rsidRDefault="00A2008A" w:rsidP="00A2008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E56A835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D7FCF7E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179D6DD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7BE281D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5515D114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102BF83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49C303C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5A34A0B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3005A049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2E2DF44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8F3CE06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66F3434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D695164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C642532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08BCDA5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C339486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1D59214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7951C1FC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F8E02E1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E5D0F7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7327A1AB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27221F8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F591A6B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6115F23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637B7CAE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136B1D8B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4A959A1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685721D5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71B9D399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0F79204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3264070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5FE0357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3770734F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700461BB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868A415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D82EC1F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2A9163C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BC6E5BE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124BF1FF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16B8F6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669FB40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AD897FF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F8F74CE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68F8DE5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C433DE4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AAA3A68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DDAA84C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D80F88C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7CBFA7D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75548E8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2FA9204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8775867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5875DBC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523A195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58B855E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1C088D5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724E2400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3AC7FEEC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BF656F4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488349F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857B0EC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72B1CA2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FF763C1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472C24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1931BDF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3A0EED6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6E6520B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0BABF0D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7402AB2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3B2A164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D47E345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CE64C3C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6A076446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389EC066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C92E392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9E69C38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6F03D520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1142317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131BB5F8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A315D6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2D976D0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2BAFD218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CECBFF9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9209701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624DC5C5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CA9108C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85D0FA6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18D89A1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DE5949F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B8354E7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83E6AA6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52E40D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5A7AB419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305C192C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345D317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6D8E4EF3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777A8A8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148DE98F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1B6F560D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48BFDF6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3EAB8FB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EC735FF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0913AD0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944DF1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22FD2FF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7FBE3F59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B293244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E8A0353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FAE3EC0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AAA1D0C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4DD243B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67A63E5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50573882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3D1FB7DB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2DB4C45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2C38C7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2F10222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30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2EB95B6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675F271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209D527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DA7154" w:themeFill="accent2"/>
          </w:tcPr>
          <w:p w14:paraId="1E42E3BB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31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7273702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14:paraId="75E27AB1" w14:textId="77777777" w:rsidR="00A2008A" w:rsidRDefault="00602102">
      <w:r>
        <w:rPr>
          <w:noProof/>
          <w:lang w:bidi="fr-FR"/>
        </w:rPr>
        <w:drawing>
          <wp:anchor distT="0" distB="0" distL="114300" distR="114300" simplePos="0" relativeHeight="251659264" behindDoc="0" locked="0" layoutInCell="1" allowOverlap="1" wp14:anchorId="31575C39" wp14:editId="7F79CED2">
            <wp:simplePos x="0" y="0"/>
            <wp:positionH relativeFrom="column">
              <wp:posOffset>5080</wp:posOffset>
            </wp:positionH>
            <wp:positionV relativeFrom="page">
              <wp:posOffset>-313</wp:posOffset>
            </wp:positionV>
            <wp:extent cx="7315200" cy="1393825"/>
            <wp:effectExtent l="0" t="0" r="0" b="0"/>
            <wp:wrapNone/>
            <wp:docPr id="9" name="Image 9" title="Anniversaire et image d’annivers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M10354514 Birthday and anniversary calendar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9C77F" w14:textId="77777777" w:rsidR="00A2008A" w:rsidRDefault="00A2008A" w:rsidP="00A2008A">
      <w:r>
        <w:rPr>
          <w:lang w:bidi="fr-FR"/>
        </w:rPr>
        <w:br w:type="page"/>
      </w:r>
    </w:p>
    <w:tbl>
      <w:tblPr>
        <w:tblStyle w:val="TableauGrille2-Accentuation6"/>
        <w:tblpPr w:leftFromText="180" w:rightFromText="180" w:vertAnchor="text" w:horzAnchor="margin" w:tblpXSpec="center" w:tblpY="1371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A2008A" w14:paraId="5AFAFE40" w14:textId="77777777" w:rsidTr="00A20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14:paraId="1CB71BE5" w14:textId="77777777" w:rsidR="00A2008A" w:rsidRPr="009F144A" w:rsidRDefault="00A2008A" w:rsidP="00A2008A">
            <w:pPr>
              <w:pStyle w:val="Titre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lastRenderedPageBreak/>
              <w:t>Mai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14:paraId="37B5E1FB" w14:textId="77777777" w:rsidR="00A2008A" w:rsidRPr="009F144A" w:rsidRDefault="00A2008A" w:rsidP="00A2008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14:paraId="57AB2017" w14:textId="77777777" w:rsidR="00A2008A" w:rsidRPr="009F144A" w:rsidRDefault="005D4E0A" w:rsidP="00A2008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Juin</w:t>
            </w:r>
          </w:p>
        </w:tc>
      </w:tr>
      <w:tr w:rsidR="00A2008A" w14:paraId="68E20172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69F8CCAB" w14:textId="77777777" w:rsidR="00A2008A" w:rsidRPr="00F72F69" w:rsidRDefault="00A2008A" w:rsidP="00A2008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8D099C9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5A86972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7F9D525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15E53BF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ABF9E5A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42AC5FB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1A1A73F1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672D7A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3EC86BE6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29E039E9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9D41FA1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3DEA54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F77DF54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4BF4C05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4735E5E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19CE25B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148A19EE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1116C45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E7E5A84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8F82B0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2398183E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CE6D4CC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CC7DDB3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06373F0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2638CEF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7022A95A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98AE2E7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1A910D8C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49C16E87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CBA1380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3220E78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02F83BF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49DE0955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6618DEA3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A5EAFDA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2C920A14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9997E19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0878750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15CB2CD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D8D02F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5B82749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4C7D5AB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3F0E9F8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C44265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3D8060A1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107D131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D8CD056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6C4C862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4EC3F201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E27F272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5DD20E4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E2153AD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6F93E4FE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7C4D99D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33BAF0A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F43C84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26666884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1C44FF1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F0CCF37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3B6C7F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622CE9C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05D1C21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D98F4C8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97657C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1C127597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B35E4D8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652FA54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FF36CF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18A8A83C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94AD17A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4334D97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185A4D86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B5CBB76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F907709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471596A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2F3471F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A052850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2E84A27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3FA0C36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2B80078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69ADDCF2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E02295F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F290347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6AB34044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9B569EF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3FADF1FB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2E697E8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36F6D25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4BB00AD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2515DDB1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EB34217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735E797E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A67CB4A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AEE9ABE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E455179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7DFB48BD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2C227971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199A46A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D4B54E4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4535611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C198C1E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B210861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6CFDB71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E049EFF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2547340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2CD65D8E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15DC4AE4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F22432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40765B53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79A4F2E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EEAA368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F31C2A1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3045DFF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996F2BB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BCFCA33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A8BC4D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2F0A5F77" w14:textId="77777777" w:rsidR="00A2008A" w:rsidRPr="00CF40F4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30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3BFD3465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62981A4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6D8CF99D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9B3A53" w:themeFill="background2"/>
          </w:tcPr>
          <w:p w14:paraId="5450FC3D" w14:textId="77777777" w:rsidR="00A2008A" w:rsidRPr="00CF40F4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31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1E981E8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14:paraId="715F3AAE" w14:textId="77777777" w:rsidR="00A2008A" w:rsidRDefault="00602102">
      <w:r>
        <w:rPr>
          <w:noProof/>
          <w:lang w:bidi="fr-FR"/>
        </w:rPr>
        <w:drawing>
          <wp:anchor distT="0" distB="0" distL="114300" distR="114300" simplePos="0" relativeHeight="251660288" behindDoc="0" locked="0" layoutInCell="1" allowOverlap="1" wp14:anchorId="7F003F81" wp14:editId="47912363">
            <wp:simplePos x="0" y="0"/>
            <wp:positionH relativeFrom="column">
              <wp:posOffset>5080</wp:posOffset>
            </wp:positionH>
            <wp:positionV relativeFrom="page">
              <wp:posOffset>9260</wp:posOffset>
            </wp:positionV>
            <wp:extent cx="7315200" cy="1393825"/>
            <wp:effectExtent l="0" t="0" r="0" b="0"/>
            <wp:wrapNone/>
            <wp:docPr id="11" name="Image 11" title="Anniversaire et image d’annivers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M10354514 Birthday and anniversary calendar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B17B3" w14:textId="77777777" w:rsidR="00A2008A" w:rsidRDefault="00A2008A" w:rsidP="00A2008A">
      <w:r>
        <w:rPr>
          <w:lang w:bidi="fr-FR"/>
        </w:rPr>
        <w:br w:type="page"/>
      </w:r>
    </w:p>
    <w:tbl>
      <w:tblPr>
        <w:tblStyle w:val="TableauGrille2-Accentuation6"/>
        <w:tblpPr w:leftFromText="180" w:rightFromText="180" w:vertAnchor="text" w:horzAnchor="margin" w:tblpXSpec="center" w:tblpY="1396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5D4E0A" w14:paraId="1757F59B" w14:textId="77777777" w:rsidTr="005D4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14:paraId="5AA91CD8" w14:textId="77777777" w:rsidR="005D4E0A" w:rsidRPr="009F144A" w:rsidRDefault="005D4E0A" w:rsidP="005D4E0A">
            <w:pPr>
              <w:pStyle w:val="Titre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lastRenderedPageBreak/>
              <w:t>Juillet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14:paraId="24C47D30" w14:textId="77777777" w:rsidR="005D4E0A" w:rsidRPr="009F144A" w:rsidRDefault="005D4E0A" w:rsidP="005D4E0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14:paraId="21035170" w14:textId="77777777" w:rsidR="005D4E0A" w:rsidRPr="009F144A" w:rsidRDefault="005D4E0A" w:rsidP="005D4E0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Août</w:t>
            </w:r>
          </w:p>
        </w:tc>
      </w:tr>
      <w:tr w:rsidR="005D4E0A" w14:paraId="0475373E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475EC77" w14:textId="77777777" w:rsidR="005D4E0A" w:rsidRPr="00F72F69" w:rsidRDefault="005D4E0A" w:rsidP="005D4E0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5AFD4AB3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2279B14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3AE6DA47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FD50B5C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B2186FD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0446516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5401892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550B51A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4408215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79CB3F16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1D86335D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06FB49F9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71517A05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5DC3043B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DB61037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06D27CA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369C4248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23A78C17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EF9BB17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7C990138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4D0A946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23FA9382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7156BFC7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D8B4B88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53DD62A4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F1E1D4B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8D8C20B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808271C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5BD133B6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3B9C575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70F4B09C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7E98DDBC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97F68E9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37E896F9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54EF476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76284EEC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0368B67D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32D8B89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701762D7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1055013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63DDB062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AC48461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2D5F0D9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C37B7A2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08CA07D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7DF59EB1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3F7F669E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74859B1B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49C58B0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3D0337C5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2E1616C0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590A460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68FEBCB5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F9A50B0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AB8B0E0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073A10A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0EF5B595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343CA68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6D2A28F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7A666AF3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621DA7F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BC81B79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A202E18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9B32B3B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298E43C3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51CA54B3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DC6654A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F952B1C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38A3833A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73EE086E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25DE39EE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0F288F25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220827F4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19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2DF1873F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87E03BA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59612239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7E6AB879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5F33FD01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2DD6EC6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561D3C8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550677FF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74365164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74D462D5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63EF8F19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7851A4DE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22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F2EE357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146F731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2E08AAE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B34EE15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23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89E704C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440C08B4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A85D5A4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1B61A8F5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24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C9B7CB6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1F54BCA9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CB6B487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283853A5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25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3EDA80D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DAF698C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10D6733E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0E0FCED1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26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0F7DF1BC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1E54E351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7D711F29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77C5591C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27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68F872B1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A7C7E12" w14:textId="77777777" w:rsidTr="005D4E0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39A16D4C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00EAD268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28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B96926F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20F9D029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4FD645C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80005DF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29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43EE1DCB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4755FBE8" w14:textId="77777777" w:rsidTr="005D4E0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2AB37F73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E7C762" w:themeFill="accent1"/>
          </w:tcPr>
          <w:p w14:paraId="432D2E5A" w14:textId="77777777" w:rsidR="005D4E0A" w:rsidRPr="00410D23" w:rsidRDefault="005D4E0A" w:rsidP="005D4E0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30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375808CA" w14:textId="77777777" w:rsidR="005D4E0A" w:rsidRPr="00CF40F4" w:rsidRDefault="005D4E0A" w:rsidP="005D4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D391A83" w14:textId="77777777" w:rsidTr="005D4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E7C762" w:themeColor="accent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auto"/>
          </w:tcPr>
          <w:p w14:paraId="48ADDAE8" w14:textId="77777777" w:rsidR="005D4E0A" w:rsidRDefault="005D4E0A" w:rsidP="005D4E0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E7C762" w:themeColor="accent1"/>
              <w:right w:val="single" w:sz="12" w:space="0" w:color="FFFFFF" w:themeColor="background1"/>
            </w:tcBorders>
            <w:shd w:val="clear" w:color="auto" w:fill="E7C762" w:themeFill="accent1"/>
          </w:tcPr>
          <w:p w14:paraId="50B3D823" w14:textId="77777777" w:rsidR="005D4E0A" w:rsidRPr="00410D23" w:rsidRDefault="005D4E0A" w:rsidP="005D4E0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D0D3E" w:themeColor="text2"/>
              </w:rPr>
            </w:pPr>
            <w:r w:rsidRPr="00410D23">
              <w:rPr>
                <w:color w:val="5D0D3E" w:themeColor="text2"/>
                <w:lang w:bidi="fr-FR"/>
              </w:rPr>
              <w:t>31</w:t>
            </w:r>
          </w:p>
        </w:tc>
        <w:tc>
          <w:tcPr>
            <w:tcW w:w="4636" w:type="dxa"/>
            <w:tcBorders>
              <w:top w:val="single" w:sz="12" w:space="0" w:color="E7C762" w:themeColor="accent1"/>
              <w:left w:val="single" w:sz="12" w:space="0" w:color="FFFFFF" w:themeColor="background1"/>
              <w:bottom w:val="single" w:sz="12" w:space="0" w:color="E7C762" w:themeColor="accent1"/>
            </w:tcBorders>
            <w:shd w:val="clear" w:color="auto" w:fill="auto"/>
          </w:tcPr>
          <w:p w14:paraId="1E779919" w14:textId="77777777" w:rsidR="005D4E0A" w:rsidRPr="00CF40F4" w:rsidRDefault="005D4E0A" w:rsidP="005D4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14:paraId="42BB09E7" w14:textId="77777777" w:rsidR="00A2008A" w:rsidRDefault="00602102" w:rsidP="00A2008A">
      <w:r>
        <w:rPr>
          <w:noProof/>
          <w:lang w:bidi="fr-FR"/>
        </w:rPr>
        <w:drawing>
          <wp:anchor distT="0" distB="0" distL="114300" distR="114300" simplePos="0" relativeHeight="251661312" behindDoc="0" locked="0" layoutInCell="1" allowOverlap="1" wp14:anchorId="2607599E" wp14:editId="0305D546">
            <wp:simplePos x="0" y="0"/>
            <wp:positionH relativeFrom="column">
              <wp:posOffset>5080</wp:posOffset>
            </wp:positionH>
            <wp:positionV relativeFrom="page">
              <wp:posOffset>8577</wp:posOffset>
            </wp:positionV>
            <wp:extent cx="7315200" cy="1393825"/>
            <wp:effectExtent l="0" t="0" r="0" b="0"/>
            <wp:wrapNone/>
            <wp:docPr id="14" name="Image 14" title="Anniversaire et image d’annivers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M10354514 Birthday and anniversary calendar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7B591" w14:textId="77777777" w:rsidR="00A2008A" w:rsidRDefault="00A2008A"/>
    <w:p w14:paraId="377D3C91" w14:textId="77777777" w:rsidR="00A2008A" w:rsidRDefault="00A2008A" w:rsidP="00A2008A">
      <w:r>
        <w:rPr>
          <w:lang w:bidi="fr-FR"/>
        </w:rPr>
        <w:br w:type="page"/>
      </w:r>
    </w:p>
    <w:p w14:paraId="5A8945B0" w14:textId="77777777" w:rsidR="00A2008A" w:rsidRDefault="00602102" w:rsidP="00A2008A">
      <w:r>
        <w:rPr>
          <w:noProof/>
          <w:lang w:bidi="fr-FR"/>
        </w:rPr>
        <w:lastRenderedPageBreak/>
        <w:drawing>
          <wp:anchor distT="0" distB="0" distL="114300" distR="114300" simplePos="0" relativeHeight="251662336" behindDoc="0" locked="0" layoutInCell="1" allowOverlap="1" wp14:anchorId="11D38DDD" wp14:editId="7BF609F0">
            <wp:simplePos x="0" y="0"/>
            <wp:positionH relativeFrom="column">
              <wp:posOffset>5080</wp:posOffset>
            </wp:positionH>
            <wp:positionV relativeFrom="page">
              <wp:posOffset>9260</wp:posOffset>
            </wp:positionV>
            <wp:extent cx="7315200" cy="1393825"/>
            <wp:effectExtent l="0" t="0" r="0" b="0"/>
            <wp:wrapNone/>
            <wp:docPr id="15" name="Image 15" title="Anniversaire et image d’annivers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M10354514 Birthday and anniversary calendar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auGrille2-Accentuation6"/>
        <w:tblpPr w:leftFromText="180" w:rightFromText="180" w:vertAnchor="text" w:horzAnchor="margin" w:tblpXSpec="center" w:tblpY="911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A2008A" w14:paraId="3DE4085D" w14:textId="77777777" w:rsidTr="00A20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14:paraId="5F4367EC" w14:textId="77777777" w:rsidR="00A2008A" w:rsidRPr="009F144A" w:rsidRDefault="005D4E0A" w:rsidP="00A2008A">
            <w:pPr>
              <w:pStyle w:val="Titre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Septembre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14:paraId="37F6B3A8" w14:textId="77777777" w:rsidR="00A2008A" w:rsidRPr="009F144A" w:rsidRDefault="00A2008A" w:rsidP="00A2008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14:paraId="0E571597" w14:textId="77777777" w:rsidR="00A2008A" w:rsidRPr="009F144A" w:rsidRDefault="005D4E0A" w:rsidP="00A2008A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Octobre</w:t>
            </w:r>
          </w:p>
        </w:tc>
      </w:tr>
      <w:tr w:rsidR="00A2008A" w14:paraId="3FDD5BB0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021AEB3" w14:textId="77777777" w:rsidR="00A2008A" w:rsidRPr="00F72F69" w:rsidRDefault="00A2008A" w:rsidP="00A2008A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5737FDD7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1A1201D7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B870A70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A134CD3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17704FB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E06F238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8C90894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46A83817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3E7C962F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C9A5C05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939543F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35AEAA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1E92784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289DCFCB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6CC1532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761C2E3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3C7E5BAD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68FD430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714CED0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E55FE40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407A3FC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342AC002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E9E321C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44EE35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1748263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DBAB427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D02CEED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5F5177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6911787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274068D7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C8359EA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FC95D9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B188808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7275F64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598D17E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661D56FF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E9F718C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15D3B378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8763174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2A9B2E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3402EFD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1057842B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EA94607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953DBB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612124F7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F9412FD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264CB56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EF07DBE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B14BDF6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5C85B56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9056D86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6FD95497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7F8F2774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31E994FD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F8FEF4C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0478FB0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4601CE5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16413B62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7CCF6EF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FDC2880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C0A93F0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2CDA2512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338D84D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D2A0F0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718F886F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2A72050F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1C124656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66CF0997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FAFDD5E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8CC2E20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3509DCA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4211A60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4FD9325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19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0F02A3BF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1CF6F25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76C2528E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7E5FB50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CE6EAED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6A503D7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DE7D1C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166C7F0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F10E81A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4052DC58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3911E9B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14FEF70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22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2A147F8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507FFDE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45DC015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42C83F5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23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ACF1290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BC43E8C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EEFD485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41B8C93C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24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90CD13F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6D5E3233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2A0407A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78D643F6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25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EFA24AF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75541B27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51B8CC8E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398C5182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26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71FAD9C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5BC7C149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36A28D12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50AC694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27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5970E9D7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02F02132" w14:textId="77777777" w:rsidTr="00CB746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194EE1BE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0236EFCC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28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109A1A50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2B2D8945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51363323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2754937F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29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72AB2814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F61B0BA" w14:textId="77777777" w:rsidTr="00CB746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0CF7D53D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A7154" w:themeFill="accent2"/>
          </w:tcPr>
          <w:p w14:paraId="1ABC4F57" w14:textId="77777777" w:rsidR="00A2008A" w:rsidRPr="00410D23" w:rsidRDefault="00A2008A" w:rsidP="00A2008A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30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453C8FB3" w14:textId="77777777" w:rsidR="00A2008A" w:rsidRPr="00CF40F4" w:rsidRDefault="00A2008A" w:rsidP="00A20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A2008A" w14:paraId="34776EF7" w14:textId="77777777" w:rsidTr="00CB7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DA7154" w:themeColor="accent2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auto"/>
          </w:tcPr>
          <w:p w14:paraId="21C59C39" w14:textId="77777777" w:rsidR="00A2008A" w:rsidRDefault="00A2008A" w:rsidP="00A2008A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DA7154" w:themeColor="accent2"/>
              <w:right w:val="single" w:sz="12" w:space="0" w:color="FFFFFF" w:themeColor="background1"/>
            </w:tcBorders>
            <w:shd w:val="clear" w:color="auto" w:fill="DA7154" w:themeFill="accent2"/>
          </w:tcPr>
          <w:p w14:paraId="35070994" w14:textId="77777777" w:rsidR="00A2008A" w:rsidRPr="00410D23" w:rsidRDefault="00A2008A" w:rsidP="00A2008A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D23">
              <w:rPr>
                <w:color w:val="000000" w:themeColor="text1"/>
                <w:lang w:bidi="fr-FR"/>
              </w:rPr>
              <w:t>31</w:t>
            </w:r>
          </w:p>
        </w:tc>
        <w:tc>
          <w:tcPr>
            <w:tcW w:w="4636" w:type="dxa"/>
            <w:tcBorders>
              <w:top w:val="single" w:sz="12" w:space="0" w:color="DA7154" w:themeColor="accent2"/>
              <w:left w:val="single" w:sz="12" w:space="0" w:color="FFFFFF" w:themeColor="background1"/>
              <w:bottom w:val="single" w:sz="12" w:space="0" w:color="DA7154" w:themeColor="accent2"/>
            </w:tcBorders>
            <w:shd w:val="clear" w:color="auto" w:fill="auto"/>
          </w:tcPr>
          <w:p w14:paraId="6A07488E" w14:textId="77777777" w:rsidR="00A2008A" w:rsidRPr="00CF40F4" w:rsidRDefault="00A2008A" w:rsidP="00A20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14:paraId="64E8CB7A" w14:textId="77777777" w:rsidR="00A2008A" w:rsidRDefault="00A2008A"/>
    <w:p w14:paraId="51D2E7AD" w14:textId="77777777" w:rsidR="00A2008A" w:rsidRDefault="00A2008A" w:rsidP="00A2008A">
      <w:r>
        <w:rPr>
          <w:lang w:bidi="fr-FR"/>
        </w:rPr>
        <w:br w:type="page"/>
      </w:r>
    </w:p>
    <w:tbl>
      <w:tblPr>
        <w:tblStyle w:val="TableauGrille2-Accentuation6"/>
        <w:tblpPr w:leftFromText="180" w:rightFromText="180" w:vertAnchor="text" w:horzAnchor="margin" w:tblpXSpec="center" w:tblpY="1371"/>
        <w:tblW w:w="9720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84"/>
        <w:gridCol w:w="4636"/>
      </w:tblGrid>
      <w:tr w:rsidR="005D4E0A" w14:paraId="185ED147" w14:textId="77777777" w:rsidTr="00485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none" w:sz="0" w:space="0" w:color="auto"/>
            </w:tcBorders>
            <w:shd w:val="clear" w:color="auto" w:fill="auto"/>
          </w:tcPr>
          <w:p w14:paraId="230EC851" w14:textId="77777777" w:rsidR="005D4E0A" w:rsidRPr="009F144A" w:rsidRDefault="005D4E0A" w:rsidP="00485B5D">
            <w:pPr>
              <w:pStyle w:val="Titre1"/>
              <w:outlineLvl w:val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lastRenderedPageBreak/>
              <w:t>Novembre</w:t>
            </w:r>
          </w:p>
        </w:tc>
        <w:tc>
          <w:tcPr>
            <w:tcW w:w="584" w:type="dxa"/>
            <w:tcBorders>
              <w:bottom w:val="none" w:sz="0" w:space="0" w:color="auto"/>
            </w:tcBorders>
            <w:shd w:val="clear" w:color="auto" w:fill="auto"/>
          </w:tcPr>
          <w:p w14:paraId="0927978E" w14:textId="77777777" w:rsidR="005D4E0A" w:rsidRPr="009F144A" w:rsidRDefault="005D4E0A" w:rsidP="00485B5D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636" w:type="dxa"/>
            <w:tcBorders>
              <w:bottom w:val="none" w:sz="0" w:space="0" w:color="auto"/>
            </w:tcBorders>
            <w:shd w:val="clear" w:color="auto" w:fill="auto"/>
          </w:tcPr>
          <w:p w14:paraId="4EEDEB0A" w14:textId="77777777" w:rsidR="005D4E0A" w:rsidRPr="009F144A" w:rsidRDefault="005D4E0A" w:rsidP="00485B5D">
            <w:pPr>
              <w:pStyle w:val="Titre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bidi="fr-FR"/>
              </w:rPr>
              <w:t>Décembre</w:t>
            </w:r>
          </w:p>
        </w:tc>
      </w:tr>
      <w:tr w:rsidR="005D4E0A" w14:paraId="57780FB2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88F40D3" w14:textId="77777777" w:rsidR="005D4E0A" w:rsidRPr="00F72F69" w:rsidRDefault="005D4E0A" w:rsidP="00485B5D">
            <w:pPr>
              <w:rPr>
                <w:b w:val="0"/>
                <w:bCs w:val="0"/>
              </w:rPr>
            </w:pPr>
          </w:p>
        </w:tc>
        <w:tc>
          <w:tcPr>
            <w:tcW w:w="584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AB6A2AF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</w:t>
            </w:r>
          </w:p>
        </w:tc>
        <w:tc>
          <w:tcPr>
            <w:tcW w:w="4636" w:type="dxa"/>
            <w:tcBorders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B8C1114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7D11D6F8" w14:textId="77777777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3FEFAEE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7ED3914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2B38C15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25101D76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070E407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5E8A4CD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79073884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4D226E04" w14:textId="77777777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7646F4EE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1B2F5017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1203F20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3519E8DE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CE35C8E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962955D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5609128F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593F843" w14:textId="77777777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E075C39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3B69CCCD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64E2A2FF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14B7E11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78A80431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60B5D48B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3AA7C55E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337D98DC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83020A0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49607AC8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55330A3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830192B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745DF9E0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447EAEE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660C7D4E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EFB7984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8423574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F096AC5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751FA49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3547311E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071A33B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628FE606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5785AFB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40891273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7340EE3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32BDCC6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74C18E9D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41FBE391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65959187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35FCDA62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052C27C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8FAC990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77560751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3A639FDE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AF8E1CA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3CEB8D5B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28138895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106B8BDB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08E10E3A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214D89D" w14:textId="77777777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39A9E12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4DAEF35A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BBAA33A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F4A45B9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4C6D222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A7826AF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E70FA97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7AA4CB5" w14:textId="77777777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F61C65D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2503B6CD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A88A839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6A9DB52B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2B4D5F7F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2555743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19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2F019429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4A41A865" w14:textId="77777777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3F3C2F61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2F26047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27643493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49C29180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3E615FD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3CE668F2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6E54E42D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17C537ED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854BEC8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627CBFB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22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6FC94767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2FD2A81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03FF3C2B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71B3F285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23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1F6BBB4D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4E47649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5544CD0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4E139903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24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60E1E393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26F2A649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5B9AC056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5AD179B5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25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3137061F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52C8858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5E1FBE3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989043E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26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68746AA7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59BBE22C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28778597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0C4CC1BC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27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77B0EE88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7E85B815" w14:textId="77777777" w:rsidTr="00485B5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17E09B1D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1EAB54F2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28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2DE67E3D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DC8D8CB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6AF3FA3B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2CD3AC56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29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4F871F4E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235351A2" w14:textId="77777777" w:rsidTr="00485B5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6D3194F9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9B3A53" w:themeFill="background2"/>
          </w:tcPr>
          <w:p w14:paraId="222CFB43" w14:textId="77777777" w:rsidR="005D4E0A" w:rsidRPr="00CF40F4" w:rsidRDefault="005D4E0A" w:rsidP="00485B5D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30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32AFF4E9" w14:textId="77777777" w:rsidR="005D4E0A" w:rsidRPr="00CF40F4" w:rsidRDefault="005D4E0A" w:rsidP="00485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  <w:tr w:rsidR="005D4E0A" w14:paraId="0E55E864" w14:textId="77777777" w:rsidTr="00485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tcBorders>
              <w:top w:val="single" w:sz="12" w:space="0" w:color="9B3A53" w:themeColor="background2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auto"/>
          </w:tcPr>
          <w:p w14:paraId="4E6F762A" w14:textId="77777777" w:rsidR="005D4E0A" w:rsidRDefault="005D4E0A" w:rsidP="00485B5D"/>
        </w:tc>
        <w:tc>
          <w:tcPr>
            <w:tcW w:w="584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9B3A53" w:themeColor="background2"/>
              <w:right w:val="single" w:sz="12" w:space="0" w:color="FFFFFF" w:themeColor="background1"/>
            </w:tcBorders>
            <w:shd w:val="clear" w:color="auto" w:fill="9B3A53" w:themeFill="background2"/>
          </w:tcPr>
          <w:p w14:paraId="2514F995" w14:textId="77777777" w:rsidR="005D4E0A" w:rsidRPr="00CF40F4" w:rsidRDefault="005D4E0A" w:rsidP="00485B5D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0F4">
              <w:rPr>
                <w:lang w:bidi="fr-FR"/>
              </w:rPr>
              <w:t>31</w:t>
            </w:r>
          </w:p>
        </w:tc>
        <w:tc>
          <w:tcPr>
            <w:tcW w:w="4636" w:type="dxa"/>
            <w:tcBorders>
              <w:top w:val="single" w:sz="12" w:space="0" w:color="9B3A53" w:themeColor="background2"/>
              <w:left w:val="single" w:sz="12" w:space="0" w:color="FFFFFF" w:themeColor="background1"/>
              <w:bottom w:val="single" w:sz="12" w:space="0" w:color="9B3A53" w:themeColor="background2"/>
            </w:tcBorders>
            <w:shd w:val="clear" w:color="auto" w:fill="auto"/>
          </w:tcPr>
          <w:p w14:paraId="30B7982E" w14:textId="77777777" w:rsidR="005D4E0A" w:rsidRPr="00CF40F4" w:rsidRDefault="005D4E0A" w:rsidP="00485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7986D" w:themeColor="accent3"/>
              </w:rPr>
            </w:pPr>
          </w:p>
        </w:tc>
      </w:tr>
    </w:tbl>
    <w:p w14:paraId="10C10957" w14:textId="77777777" w:rsidR="00A2008A" w:rsidRDefault="00602102" w:rsidP="00A2008A">
      <w:r>
        <w:rPr>
          <w:noProof/>
          <w:lang w:bidi="fr-FR"/>
        </w:rPr>
        <w:drawing>
          <wp:anchor distT="0" distB="0" distL="114300" distR="114300" simplePos="0" relativeHeight="251663360" behindDoc="0" locked="0" layoutInCell="1" allowOverlap="1" wp14:anchorId="28E824F0" wp14:editId="6CDDE2A0">
            <wp:simplePos x="0" y="0"/>
            <wp:positionH relativeFrom="column">
              <wp:posOffset>5080</wp:posOffset>
            </wp:positionH>
            <wp:positionV relativeFrom="page">
              <wp:posOffset>9260</wp:posOffset>
            </wp:positionV>
            <wp:extent cx="7315200" cy="1393825"/>
            <wp:effectExtent l="0" t="0" r="0" b="0"/>
            <wp:wrapNone/>
            <wp:docPr id="16" name="Image 16" title="Anniversaire et image d’annivers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M10354514 Birthday and anniversary calendar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00D3F" w14:textId="77777777" w:rsidR="005D5DB5" w:rsidRDefault="005D5DB5"/>
    <w:sectPr w:rsidR="005D5DB5" w:rsidSect="00D71F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45" w:right="360" w:bottom="245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0E07" w14:textId="77777777" w:rsidR="00FD7FBF" w:rsidRDefault="00FD7FBF" w:rsidP="005D5DB5">
      <w:pPr>
        <w:spacing w:after="0" w:line="240" w:lineRule="auto"/>
      </w:pPr>
      <w:r>
        <w:separator/>
      </w:r>
    </w:p>
  </w:endnote>
  <w:endnote w:type="continuationSeparator" w:id="0">
    <w:p w14:paraId="44D2B72D" w14:textId="77777777" w:rsidR="00FD7FBF" w:rsidRDefault="00FD7FBF" w:rsidP="005D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4331" w14:textId="77777777" w:rsidR="00C96A7A" w:rsidRDefault="00C96A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075C" w14:textId="77777777" w:rsidR="00C96A7A" w:rsidRDefault="00C96A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786B" w14:textId="77777777" w:rsidR="00C96A7A" w:rsidRDefault="00C96A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CC8A" w14:textId="77777777" w:rsidR="00FD7FBF" w:rsidRDefault="00FD7FBF" w:rsidP="005D5DB5">
      <w:pPr>
        <w:spacing w:after="0" w:line="240" w:lineRule="auto"/>
      </w:pPr>
      <w:r>
        <w:separator/>
      </w:r>
    </w:p>
  </w:footnote>
  <w:footnote w:type="continuationSeparator" w:id="0">
    <w:p w14:paraId="2A569C61" w14:textId="77777777" w:rsidR="00FD7FBF" w:rsidRDefault="00FD7FBF" w:rsidP="005D5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6C2EB" w14:textId="77777777" w:rsidR="00C96A7A" w:rsidRDefault="00C96A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6733" w14:textId="77777777" w:rsidR="00C96A7A" w:rsidRDefault="00C96A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237" w14:textId="77777777" w:rsidR="00C96A7A" w:rsidRDefault="00C96A7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22"/>
    <w:rsid w:val="000559EB"/>
    <w:rsid w:val="003F3D21"/>
    <w:rsid w:val="00410D23"/>
    <w:rsid w:val="004863C1"/>
    <w:rsid w:val="004A60ED"/>
    <w:rsid w:val="004B4522"/>
    <w:rsid w:val="005B6F18"/>
    <w:rsid w:val="005D4E0A"/>
    <w:rsid w:val="005D5DB5"/>
    <w:rsid w:val="00602102"/>
    <w:rsid w:val="00624E04"/>
    <w:rsid w:val="00846DAF"/>
    <w:rsid w:val="008E282E"/>
    <w:rsid w:val="009F144A"/>
    <w:rsid w:val="00A2008A"/>
    <w:rsid w:val="00A93925"/>
    <w:rsid w:val="00AB0D7C"/>
    <w:rsid w:val="00AE38DF"/>
    <w:rsid w:val="00AE513E"/>
    <w:rsid w:val="00BF56AF"/>
    <w:rsid w:val="00C96A7A"/>
    <w:rsid w:val="00CB7464"/>
    <w:rsid w:val="00CF40F4"/>
    <w:rsid w:val="00D71F58"/>
    <w:rsid w:val="00DE33D0"/>
    <w:rsid w:val="00E83911"/>
    <w:rsid w:val="00F22BFC"/>
    <w:rsid w:val="00F72F69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2740C"/>
  <w15:chartTrackingRefBased/>
  <w15:docId w15:val="{040C0228-02F0-49BB-9645-E17C5B12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69"/>
    <w:pPr>
      <w:spacing w:line="36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E33D0"/>
    <w:pPr>
      <w:keepNext/>
      <w:keepLines/>
      <w:spacing w:before="240" w:after="0"/>
      <w:jc w:val="center"/>
      <w:outlineLvl w:val="0"/>
    </w:pPr>
    <w:rPr>
      <w:rFonts w:ascii="Franklin Gothic Demi" w:eastAsiaTheme="majorEastAsia" w:hAnsi="Franklin Gothic Demi" w:cstheme="majorBidi"/>
      <w:b/>
      <w:color w:val="711A54" w:themeColor="accent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40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FFFF" w:themeColor="background1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DB5"/>
  </w:style>
  <w:style w:type="paragraph" w:styleId="Pieddepage">
    <w:name w:val="footer"/>
    <w:basedOn w:val="Normal"/>
    <w:link w:val="PieddepageCar"/>
    <w:uiPriority w:val="99"/>
    <w:unhideWhenUsed/>
    <w:rsid w:val="005D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DB5"/>
  </w:style>
  <w:style w:type="table" w:styleId="Grilledutableau">
    <w:name w:val="Table Grid"/>
    <w:basedOn w:val="TableauNormal"/>
    <w:uiPriority w:val="39"/>
    <w:rsid w:val="005D5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5D5D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DE33D0"/>
    <w:rPr>
      <w:rFonts w:ascii="Franklin Gothic Demi" w:eastAsiaTheme="majorEastAsia" w:hAnsi="Franklin Gothic Demi" w:cstheme="majorBidi"/>
      <w:b/>
      <w:color w:val="711A54" w:themeColor="accent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40F4"/>
    <w:rPr>
      <w:rFonts w:asciiTheme="majorHAnsi" w:eastAsiaTheme="majorEastAsia" w:hAnsiTheme="majorHAnsi" w:cstheme="majorBidi"/>
      <w:b/>
      <w:color w:val="FFFFFF" w:themeColor="background1"/>
      <w:sz w:val="20"/>
      <w:szCs w:val="26"/>
    </w:rPr>
  </w:style>
  <w:style w:type="table" w:styleId="TableauListe1Clair-Accentuation3">
    <w:name w:val="List Table 1 Light Accent 3"/>
    <w:basedOn w:val="TableauNormal"/>
    <w:uiPriority w:val="46"/>
    <w:rsid w:val="00BF56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0A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0A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E1" w:themeFill="accent3" w:themeFillTint="33"/>
      </w:tcPr>
    </w:tblStylePr>
    <w:tblStylePr w:type="band1Horz">
      <w:tblPr/>
      <w:tcPr>
        <w:shd w:val="clear" w:color="auto" w:fill="FDEAE1" w:themeFill="accent3" w:themeFillTint="33"/>
      </w:tcPr>
    </w:tblStylePr>
  </w:style>
  <w:style w:type="table" w:styleId="TableauGrille2-Accentuation6">
    <w:name w:val="Grid Table 2 Accent 6"/>
    <w:basedOn w:val="TableauNormal"/>
    <w:uiPriority w:val="47"/>
    <w:rsid w:val="00BF56AF"/>
    <w:pPr>
      <w:spacing w:after="0" w:line="240" w:lineRule="auto"/>
    </w:pPr>
    <w:tblPr>
      <w:tblStyleRowBandSize w:val="1"/>
      <w:tblStyleColBandSize w:val="1"/>
      <w:tblBorders>
        <w:top w:val="single" w:sz="2" w:space="0" w:color="FCE1D6" w:themeColor="accent6" w:themeTint="99"/>
        <w:bottom w:val="single" w:sz="2" w:space="0" w:color="FCE1D6" w:themeColor="accent6" w:themeTint="99"/>
        <w:insideH w:val="single" w:sz="2" w:space="0" w:color="FCE1D6" w:themeColor="accent6" w:themeTint="99"/>
        <w:insideV w:val="single" w:sz="2" w:space="0" w:color="FCE1D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1D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1D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F1" w:themeFill="accent6" w:themeFillTint="33"/>
      </w:tcPr>
    </w:tblStylePr>
    <w:tblStylePr w:type="band1Horz">
      <w:tblPr/>
      <w:tcPr>
        <w:shd w:val="clear" w:color="auto" w:fill="FEF5F1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624E04"/>
    <w:rPr>
      <w:color w:val="666DB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estion_de_version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Gi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hostinger.fr/tutoriels/commandes-git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a\AppData\Roaming\Microsoft\Templates\Calendrier%20des%20anniversaires.dotx" TargetMode="External"/></Relationships>
</file>

<file path=word/theme/theme1.xml><?xml version="1.0" encoding="utf-8"?>
<a:theme xmlns:a="http://schemas.openxmlformats.org/drawingml/2006/main" name="Office Theme">
  <a:themeElements>
    <a:clrScheme name="Custom 63">
      <a:dk1>
        <a:sysClr val="windowText" lastClr="000000"/>
      </a:dk1>
      <a:lt1>
        <a:sysClr val="window" lastClr="FFFFFF"/>
      </a:lt1>
      <a:dk2>
        <a:srgbClr val="5D0D3E"/>
      </a:dk2>
      <a:lt2>
        <a:srgbClr val="9B3A53"/>
      </a:lt2>
      <a:accent1>
        <a:srgbClr val="E7C762"/>
      </a:accent1>
      <a:accent2>
        <a:srgbClr val="DA7154"/>
      </a:accent2>
      <a:accent3>
        <a:srgbClr val="F7986D"/>
      </a:accent3>
      <a:accent4>
        <a:srgbClr val="711A54"/>
      </a:accent4>
      <a:accent5>
        <a:srgbClr val="3B427E"/>
      </a:accent5>
      <a:accent6>
        <a:srgbClr val="FBCFBB"/>
      </a:accent6>
      <a:hlink>
        <a:srgbClr val="666DB6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Calendrier des anniversaires</Template>
  <TotalTime>27</TotalTime>
  <Pages>7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 Doom</dc:creator>
  <cp:keywords/>
  <dc:description/>
  <cp:lastModifiedBy>Mathieu AKNOUCHE</cp:lastModifiedBy>
  <cp:revision>4</cp:revision>
  <dcterms:created xsi:type="dcterms:W3CDTF">2022-11-19T14:11:00Z</dcterms:created>
  <dcterms:modified xsi:type="dcterms:W3CDTF">2022-11-20T13:20:00Z</dcterms:modified>
</cp:coreProperties>
</file>